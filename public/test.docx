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54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The first table is the name and contact info layout table. The second table is the objective table"/>
      </w:tblPr>
      <w:tblGrid>
        <w:gridCol w:w="4944"/>
        <w:gridCol w:w="3784"/>
      </w:tblGrid>
      <w:tr w:rsidR="007A0F44" w:rsidRPr="00565B06" w14:paraId="3CEBC260" w14:textId="77777777" w:rsidTr="002B54A8">
        <w:trPr>
          <w:trHeight w:hRule="exact" w:val="1338"/>
        </w:trPr>
        <w:tc>
          <w:tcPr>
            <w:tcW w:w="4944" w:type="dxa"/>
            <w:tcMar>
              <w:right w:w="144" w:type="dxa"/>
            </w:tcMar>
            <w:vAlign w:val="bottom"/>
          </w:tcPr>
          <w:p w14:paraId="7947A810" w14:textId="20921B39" w:rsidR="007A0F44" w:rsidRPr="00565B06" w:rsidRDefault="00170BA5" w:rsidP="002B54A8">
            <w:pPr>
              <w:pStyle w:val="Title"/>
            </w:pPr>
            <w:r>
              <w:t>Susa</w:t>
            </w:r>
            <w:r w:rsidR="002B54A8">
              <w:t xml:space="preserve">N </w:t>
            </w:r>
            <w:r>
              <w:t>khanal</w:t>
            </w:r>
          </w:p>
        </w:tc>
        <w:tc>
          <w:tcPr>
            <w:tcW w:w="3784" w:type="dxa"/>
            <w:tcMar>
              <w:left w:w="144" w:type="dxa"/>
            </w:tcMar>
            <w:vAlign w:val="bottom"/>
          </w:tcPr>
          <w:p w14:paraId="4D075E0E" w14:textId="33110BF1" w:rsidR="007A0F44" w:rsidRDefault="00000000" w:rsidP="0011131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AD5CD57D482C54BB066DD8C9EC472C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FF50AB">
                  <w:t>Farrer</w:t>
                </w:r>
                <w:r w:rsidR="00170BA5">
                  <w:t xml:space="preserve">, </w:t>
                </w:r>
                <w:r w:rsidR="00FF50AB">
                  <w:t>ACT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AD960F" wp14:editId="24629AB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C53EF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EB01CD3" w14:textId="76D4DF71" w:rsidR="007A0F44" w:rsidRDefault="00000000" w:rsidP="00111317">
            <w:pPr>
              <w:pStyle w:val="ContactInfo"/>
            </w:pPr>
            <w:sdt>
              <w:sdtPr>
                <w:alias w:val="Enter phone number:"/>
                <w:tag w:val="Enter phone number:"/>
                <w:id w:val="381135673"/>
                <w:placeholder>
                  <w:docPart w:val="7023FD6E6D98FA4E99A9E9A11F885F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170BA5">
                  <w:t>0452594412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5D6FD9A" wp14:editId="53CBFEF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4745F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98E360B" w14:textId="2FD85C41" w:rsidR="002B54A8" w:rsidRPr="00135065" w:rsidRDefault="00000000" w:rsidP="00135065">
            <w:pPr>
              <w:pStyle w:val="ContactInfo"/>
              <w:rPr>
                <w:lang w:val="en-GB" w:bidi="en-GB"/>
              </w:rPr>
            </w:pPr>
            <w:sdt>
              <w:sdtPr>
                <w:alias w:val="Enter email address:"/>
                <w:tag w:val="Enter email address:"/>
                <w:id w:val="479813182"/>
                <w:placeholder>
                  <w:docPart w:val="50261AF7DA7C0746B82F49238437996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170BA5">
                  <w:t>Susankhanal13@gmail.com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006972" wp14:editId="2EDA2AF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8CCC6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9A72A6">
              <w:rPr>
                <w:lang w:val="en-GB" w:bidi="en-GB"/>
              </w:rPr>
              <w:t xml:space="preserve">    </w:t>
            </w:r>
          </w:p>
          <w:p w14:paraId="25EE2AC6" w14:textId="71CB5824" w:rsidR="007A0F44" w:rsidRPr="00565B06" w:rsidRDefault="007A0F44" w:rsidP="0011131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he first table is the name and contact info layout table. The second table is the objective table"/>
      </w:tblPr>
      <w:tblGrid>
        <w:gridCol w:w="710"/>
        <w:gridCol w:w="8302"/>
      </w:tblGrid>
      <w:tr w:rsidR="000E24AC" w:rsidRPr="00565B06" w14:paraId="30C27BDA" w14:textId="77777777" w:rsidTr="0026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3B8CAB8D" w14:textId="77777777" w:rsidR="000E24AC" w:rsidRPr="00565B06" w:rsidRDefault="00075B13" w:rsidP="00111317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5DC9BE1E" wp14:editId="1F8F5CA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84D0D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E9E0F6D" w14:textId="64B78FE1" w:rsidR="00C136FB" w:rsidRPr="00B346B1" w:rsidRDefault="00B346B1" w:rsidP="00111317">
            <w:pPr>
              <w:pStyle w:val="Heading1"/>
              <w:rPr>
                <w:b/>
                <w:bCs w:val="0"/>
              </w:rPr>
            </w:pPr>
            <w:r w:rsidRPr="00B346B1">
              <w:rPr>
                <w:b/>
                <w:bCs w:val="0"/>
              </w:rPr>
              <w:t>Professional Summary</w:t>
            </w:r>
          </w:p>
        </w:tc>
      </w:tr>
    </w:tbl>
    <w:p w14:paraId="5F8624DE" w14:textId="6D50F127" w:rsidR="002C3078" w:rsidRPr="00565B06" w:rsidRDefault="00267D15" w:rsidP="00111317">
      <w:r w:rsidRPr="00267D15">
        <w:t>Passionate customer service expert with a customer-first mindset. Proven ability to address inquiries, resolve issues, and enhance shopping experiences. Strong communicator and team player ready to elevate customer satisfaction.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17"/>
        <w:gridCol w:w="8295"/>
      </w:tblGrid>
      <w:tr w:rsidR="005E088C" w:rsidRPr="00565B06" w14:paraId="1C029162" w14:textId="77777777" w:rsidTr="00FF50AB">
        <w:tc>
          <w:tcPr>
            <w:tcW w:w="717" w:type="dxa"/>
            <w:tcMar>
              <w:right w:w="216" w:type="dxa"/>
            </w:tcMar>
            <w:vAlign w:val="bottom"/>
          </w:tcPr>
          <w:p w14:paraId="5C0E8A0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B6BF79E" wp14:editId="480723A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9C21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34D2F4B5" w14:textId="73AFC878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E7677F6339A596489B7E134F5BEF57BA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rPr>
                    <w:lang w:val="en-GB" w:bidi="en-GB"/>
                  </w:rPr>
                  <w:t>Experience</w:t>
                </w:r>
              </w:sdtContent>
            </w:sdt>
          </w:p>
        </w:tc>
      </w:tr>
    </w:tbl>
    <w:p w14:paraId="49966D19" w14:textId="1DE6F899" w:rsidR="00FF50AB" w:rsidRPr="00565B06" w:rsidRDefault="00FF50AB" w:rsidP="00FF50AB">
      <w:pPr>
        <w:pStyle w:val="Heading2"/>
      </w:pPr>
      <w:r>
        <w:t>Customer Service Representative</w:t>
      </w:r>
      <w:r w:rsidRPr="00565B06">
        <w:rPr>
          <w:lang w:val="en-GB" w:bidi="en-GB"/>
        </w:rPr>
        <w:t xml:space="preserve">| </w:t>
      </w:r>
      <w:proofErr w:type="spellStart"/>
      <w:r>
        <w:rPr>
          <w:rStyle w:val="Emphasis"/>
        </w:rPr>
        <w:t>Scentre</w:t>
      </w:r>
      <w:proofErr w:type="spellEnd"/>
      <w:r>
        <w:rPr>
          <w:rStyle w:val="Emphasis"/>
        </w:rPr>
        <w:t xml:space="preserve"> Group</w:t>
      </w:r>
      <w:r>
        <w:rPr>
          <w:rStyle w:val="Emphasis"/>
        </w:rPr>
        <w:t xml:space="preserve">, </w:t>
      </w:r>
      <w:r>
        <w:rPr>
          <w:rStyle w:val="Emphasis"/>
        </w:rPr>
        <w:t>Westfield Sydney</w:t>
      </w:r>
    </w:p>
    <w:p w14:paraId="2AE42662" w14:textId="3B2F947D" w:rsidR="00FF50AB" w:rsidRDefault="00FF50AB" w:rsidP="00FF50AB">
      <w:pPr>
        <w:pStyle w:val="Heading3"/>
      </w:pPr>
      <w:proofErr w:type="gramStart"/>
      <w:r>
        <w:t>july</w:t>
      </w:r>
      <w:r>
        <w:t>,</w:t>
      </w:r>
      <w:proofErr w:type="gramEnd"/>
      <w:r>
        <w:t xml:space="preserve"> 2023</w:t>
      </w:r>
      <w:r w:rsidRPr="00565B06">
        <w:rPr>
          <w:lang w:val="en-GB" w:bidi="en-GB"/>
        </w:rPr>
        <w:t xml:space="preserve"> – </w:t>
      </w:r>
      <w:r>
        <w:t>Nov</w:t>
      </w:r>
      <w:r>
        <w:t>, 2023</w:t>
      </w:r>
    </w:p>
    <w:p w14:paraId="6E43D3B0" w14:textId="77777777" w:rsidR="00BB4D17" w:rsidRDefault="00BB4D17" w:rsidP="00BB4D17">
      <w:pPr>
        <w:pStyle w:val="ListParagraph"/>
        <w:numPr>
          <w:ilvl w:val="0"/>
          <w:numId w:val="21"/>
        </w:numPr>
      </w:pPr>
      <w:r>
        <w:t>Provided top-notch customer service by welcoming and assisting visitors at Westfield Sydney, ensuring a positive and memorable experience.</w:t>
      </w:r>
    </w:p>
    <w:p w14:paraId="3B1D003F" w14:textId="77777777" w:rsidR="00BB4D17" w:rsidRDefault="00BB4D17" w:rsidP="00BB4D17">
      <w:pPr>
        <w:pStyle w:val="ListParagraph"/>
        <w:numPr>
          <w:ilvl w:val="0"/>
          <w:numId w:val="21"/>
        </w:numPr>
      </w:pPr>
      <w:r>
        <w:t xml:space="preserve">Demonstrated expertise in efficiently managing valet parking services, including </w:t>
      </w:r>
      <w:proofErr w:type="gramStart"/>
      <w:r>
        <w:t>parking</w:t>
      </w:r>
      <w:proofErr w:type="gramEnd"/>
      <w:r>
        <w:t xml:space="preserve"> and retrieving vehicles, minimizing wait times, and ensuring vehicle safety.</w:t>
      </w:r>
    </w:p>
    <w:p w14:paraId="629F4DB9" w14:textId="77777777" w:rsidR="00BB4D17" w:rsidRDefault="00BB4D17" w:rsidP="00BB4D17">
      <w:pPr>
        <w:pStyle w:val="ListParagraph"/>
        <w:numPr>
          <w:ilvl w:val="0"/>
          <w:numId w:val="21"/>
        </w:numPr>
      </w:pPr>
      <w:r>
        <w:t>Utilized strong communication skills to greet and assist customers, answer inquiries about stores, promotions, and services, and provide clear directions within the shopping center.</w:t>
      </w:r>
    </w:p>
    <w:p w14:paraId="14758E12" w14:textId="77777777" w:rsidR="00BB4D17" w:rsidRDefault="00BB4D17" w:rsidP="00BB4D17">
      <w:pPr>
        <w:pStyle w:val="ListParagraph"/>
        <w:numPr>
          <w:ilvl w:val="0"/>
          <w:numId w:val="21"/>
        </w:numPr>
      </w:pPr>
      <w:r>
        <w:t>Worked collaboratively with a diverse team of concierge and valet parking professionals, ensuring smooth operations and excellent service delivery.</w:t>
      </w:r>
    </w:p>
    <w:p w14:paraId="64013CC4" w14:textId="1E637E5A" w:rsidR="00FF50AB" w:rsidRPr="00BB4D17" w:rsidRDefault="00BB4D17" w:rsidP="00B47E1E">
      <w:pPr>
        <w:pStyle w:val="ListParagraph"/>
        <w:numPr>
          <w:ilvl w:val="0"/>
          <w:numId w:val="21"/>
        </w:numPr>
        <w:rPr>
          <w:lang w:val="en-AU"/>
        </w:rPr>
      </w:pPr>
      <w:r>
        <w:t>Easily adapted to changing priorities and high-pressure situations, ensuring a consistently positive and efficient customer service experience.</w:t>
      </w:r>
    </w:p>
    <w:p w14:paraId="726C8E27" w14:textId="77777777" w:rsidR="00FF50AB" w:rsidRDefault="00FF50AB" w:rsidP="00B47E1E">
      <w:pPr>
        <w:pStyle w:val="Heading2"/>
      </w:pPr>
    </w:p>
    <w:p w14:paraId="299016F9" w14:textId="1E851468" w:rsidR="005E088C" w:rsidRPr="00565B06" w:rsidRDefault="001B7AA8" w:rsidP="00B47E1E">
      <w:pPr>
        <w:pStyle w:val="Heading2"/>
      </w:pPr>
      <w:r>
        <w:t xml:space="preserve">Cafe </w:t>
      </w:r>
      <w:r w:rsidR="0055037C">
        <w:t>Team Member</w:t>
      </w:r>
      <w:r w:rsidR="005E088C" w:rsidRPr="00565B06">
        <w:rPr>
          <w:lang w:val="en-GB" w:bidi="en-GB"/>
        </w:rPr>
        <w:t xml:space="preserve"> | </w:t>
      </w:r>
      <w:r w:rsidR="00233FD4">
        <w:rPr>
          <w:rStyle w:val="Emphasis"/>
        </w:rPr>
        <w:t>Barefoot on the Beach</w:t>
      </w:r>
      <w:r w:rsidR="00467A17">
        <w:rPr>
          <w:rStyle w:val="Emphasis"/>
        </w:rPr>
        <w:t>, Cronulla</w:t>
      </w:r>
    </w:p>
    <w:p w14:paraId="5809FE84" w14:textId="75FBDDF6" w:rsidR="005E088C" w:rsidRDefault="00396943" w:rsidP="00390204">
      <w:pPr>
        <w:pStyle w:val="Heading3"/>
      </w:pPr>
      <w:proofErr w:type="gramStart"/>
      <w:r>
        <w:t>may</w:t>
      </w:r>
      <w:r w:rsidR="00EC580F">
        <w:t>,</w:t>
      </w:r>
      <w:proofErr w:type="gramEnd"/>
      <w:r w:rsidR="00EC580F">
        <w:t xml:space="preserve"> 202</w:t>
      </w:r>
      <w:r w:rsidR="00521B08">
        <w:t>3</w:t>
      </w:r>
      <w:r w:rsidR="005E088C" w:rsidRPr="00565B06">
        <w:rPr>
          <w:lang w:val="en-GB" w:bidi="en-GB"/>
        </w:rPr>
        <w:t xml:space="preserve"> – </w:t>
      </w:r>
      <w:r w:rsidR="00FF50AB">
        <w:t>July, 2023</w:t>
      </w:r>
    </w:p>
    <w:p w14:paraId="7C263895" w14:textId="7DE26418" w:rsidR="00F11DC5" w:rsidRDefault="006867E5" w:rsidP="002C3078">
      <w:pPr>
        <w:pStyle w:val="ListParagraph"/>
        <w:numPr>
          <w:ilvl w:val="0"/>
          <w:numId w:val="21"/>
        </w:numPr>
      </w:pPr>
      <w:r>
        <w:t xml:space="preserve">Collaborated with a diverse team to provide excellent customer </w:t>
      </w:r>
      <w:proofErr w:type="gramStart"/>
      <w:r>
        <w:t>service</w:t>
      </w:r>
      <w:proofErr w:type="gramEnd"/>
    </w:p>
    <w:p w14:paraId="6FBAA628" w14:textId="381D5804" w:rsidR="009501B1" w:rsidRDefault="006867E5" w:rsidP="00111317">
      <w:pPr>
        <w:pStyle w:val="ListParagraph"/>
        <w:numPr>
          <w:ilvl w:val="0"/>
          <w:numId w:val="21"/>
        </w:numPr>
      </w:pPr>
      <w:r>
        <w:t>T</w:t>
      </w:r>
      <w:r w:rsidRPr="006867E5">
        <w:t>ook customer orders, processed payments, and delivered orders promptly, maintaining high levels of accuracy and efficiency</w:t>
      </w:r>
      <w:r w:rsidR="00B8692D">
        <w:t xml:space="preserve">. </w:t>
      </w:r>
    </w:p>
    <w:p w14:paraId="4036413A" w14:textId="40840D7C" w:rsidR="00857867" w:rsidRDefault="006867E5" w:rsidP="00111317">
      <w:pPr>
        <w:pStyle w:val="ListParagraph"/>
        <w:numPr>
          <w:ilvl w:val="0"/>
          <w:numId w:val="21"/>
        </w:numPr>
      </w:pPr>
      <w:r>
        <w:t>M</w:t>
      </w:r>
      <w:r w:rsidRPr="006867E5">
        <w:t>anaged busy periods effectively, prioritizing tasks and multitasking to minimize customer wait times.</w:t>
      </w:r>
    </w:p>
    <w:p w14:paraId="2D0EE2AD" w14:textId="45E52DF4" w:rsidR="0016775D" w:rsidRPr="004D6ACD" w:rsidRDefault="00B3094E" w:rsidP="004D6ACD">
      <w:pPr>
        <w:pStyle w:val="ListParagraph"/>
        <w:numPr>
          <w:ilvl w:val="0"/>
          <w:numId w:val="21"/>
        </w:numPr>
      </w:pPr>
      <w:r>
        <w:t>A</w:t>
      </w:r>
      <w:r w:rsidRPr="00B3094E">
        <w:t>ctively engaged with customers, addressing inquiries, resolving issues, and creating a welcoming atmosphere.</w:t>
      </w:r>
    </w:p>
    <w:p w14:paraId="0ABDA1F7" w14:textId="3ACDF5CD" w:rsidR="0016775D" w:rsidRPr="00BB33A5" w:rsidRDefault="0016775D" w:rsidP="00BB33A5">
      <w:pPr>
        <w:pStyle w:val="ListParagraph"/>
        <w:numPr>
          <w:ilvl w:val="0"/>
          <w:numId w:val="21"/>
        </w:numPr>
        <w:rPr>
          <w:lang w:val="en-AU"/>
        </w:rPr>
      </w:pPr>
      <w:r w:rsidRPr="0016775D">
        <w:rPr>
          <w:lang w:val="en-AU"/>
        </w:rPr>
        <w:t xml:space="preserve">Assist in restocking and replenishing inventory as </w:t>
      </w:r>
      <w:proofErr w:type="gramStart"/>
      <w:r w:rsidRPr="0016775D">
        <w:rPr>
          <w:lang w:val="en-AU"/>
        </w:rPr>
        <w:t>needed</w:t>
      </w:r>
      <w:proofErr w:type="gramEnd"/>
    </w:p>
    <w:p w14:paraId="2F6C9731" w14:textId="77777777" w:rsidR="00FC0403" w:rsidRPr="00565B06" w:rsidRDefault="00FC0403" w:rsidP="00FC0403"/>
    <w:p w14:paraId="73F0FD6D" w14:textId="3EAAA372" w:rsidR="00FC0403" w:rsidRPr="00565B06" w:rsidRDefault="00FC0403" w:rsidP="00FC0403">
      <w:pPr>
        <w:pStyle w:val="Heading2"/>
      </w:pPr>
      <w:r>
        <w:t>Cleaner</w:t>
      </w:r>
      <w:r w:rsidRPr="00565B06">
        <w:rPr>
          <w:lang w:val="en-GB" w:bidi="en-GB"/>
        </w:rPr>
        <w:t xml:space="preserve"> | </w:t>
      </w:r>
      <w:r w:rsidR="00F04959">
        <w:rPr>
          <w:rStyle w:val="Emphasis"/>
        </w:rPr>
        <w:t>Glad Group-W</w:t>
      </w:r>
      <w:r>
        <w:rPr>
          <w:rStyle w:val="Emphasis"/>
        </w:rPr>
        <w:t>estfield Sydney, Town hall</w:t>
      </w:r>
    </w:p>
    <w:p w14:paraId="7F373B80" w14:textId="34C25C80" w:rsidR="00FC0403" w:rsidRPr="00565B06" w:rsidRDefault="00396943" w:rsidP="00FC0403">
      <w:pPr>
        <w:pStyle w:val="Heading3"/>
      </w:pPr>
      <w:proofErr w:type="gramStart"/>
      <w:r>
        <w:t>December</w:t>
      </w:r>
      <w:r w:rsidR="00FC0403">
        <w:t>,</w:t>
      </w:r>
      <w:proofErr w:type="gramEnd"/>
      <w:r w:rsidR="00FC0403">
        <w:t xml:space="preserve"> 202</w:t>
      </w:r>
      <w:r>
        <w:t>2</w:t>
      </w:r>
      <w:r w:rsidR="00FC0403" w:rsidRPr="00565B06">
        <w:rPr>
          <w:lang w:val="en-GB" w:bidi="en-GB"/>
        </w:rPr>
        <w:t xml:space="preserve"> – </w:t>
      </w:r>
      <w:r w:rsidR="00FF50AB">
        <w:t>July, 2023</w:t>
      </w:r>
    </w:p>
    <w:p w14:paraId="04F295EA" w14:textId="248C4216" w:rsidR="00FC0403" w:rsidRDefault="008153B7" w:rsidP="00FC0403">
      <w:pPr>
        <w:pStyle w:val="ListParagraph"/>
        <w:numPr>
          <w:ilvl w:val="0"/>
          <w:numId w:val="22"/>
        </w:numPr>
      </w:pPr>
      <w:r>
        <w:t>M</w:t>
      </w:r>
      <w:r w:rsidRPr="008153B7">
        <w:t>aintained a clean and organized environment within Westfield Sydney, ensuring a pleasant shopping experience for visitors</w:t>
      </w:r>
      <w:r w:rsidR="001427CC">
        <w:t xml:space="preserve"> and customers</w:t>
      </w:r>
      <w:r w:rsidR="00DB7685">
        <w:t>.</w:t>
      </w:r>
    </w:p>
    <w:p w14:paraId="7D05EB05" w14:textId="47A13553" w:rsidR="00DB7685" w:rsidRDefault="00DB7685" w:rsidP="00FC0403">
      <w:pPr>
        <w:pStyle w:val="ListParagraph"/>
        <w:numPr>
          <w:ilvl w:val="0"/>
          <w:numId w:val="22"/>
        </w:numPr>
      </w:pPr>
      <w:r>
        <w:t>Engaged</w:t>
      </w:r>
      <w:r w:rsidRPr="00DB7685">
        <w:t xml:space="preserve"> in courteous interactions with shoppers and </w:t>
      </w:r>
      <w:proofErr w:type="gramStart"/>
      <w:r w:rsidRPr="00DB7685">
        <w:t>provided assistance</w:t>
      </w:r>
      <w:proofErr w:type="gramEnd"/>
      <w:r w:rsidRPr="00DB7685">
        <w:t xml:space="preserve"> when needed, enhancing the overall customer experience.</w:t>
      </w:r>
    </w:p>
    <w:p w14:paraId="03532846" w14:textId="26C4FFC8" w:rsidR="00DB7685" w:rsidRDefault="00DB7685" w:rsidP="00FC0403">
      <w:pPr>
        <w:pStyle w:val="ListParagraph"/>
        <w:numPr>
          <w:ilvl w:val="0"/>
          <w:numId w:val="22"/>
        </w:numPr>
      </w:pPr>
      <w:r>
        <w:t>R</w:t>
      </w:r>
      <w:r w:rsidRPr="00DB7685">
        <w:t xml:space="preserve">esponded promptly to ad-hoc cleaning requests and spills, minimizing potential </w:t>
      </w:r>
      <w:proofErr w:type="gramStart"/>
      <w:r w:rsidRPr="00DB7685">
        <w:t>hazards</w:t>
      </w:r>
      <w:proofErr w:type="gramEnd"/>
      <w:r w:rsidRPr="00DB7685">
        <w:t xml:space="preserve"> and maintaining a safe environment.</w:t>
      </w:r>
    </w:p>
    <w:p w14:paraId="41C59E73" w14:textId="51C1C733" w:rsidR="000B3903" w:rsidRDefault="000B3903" w:rsidP="00FC0403">
      <w:pPr>
        <w:pStyle w:val="ListParagraph"/>
        <w:numPr>
          <w:ilvl w:val="0"/>
          <w:numId w:val="22"/>
        </w:numPr>
      </w:pPr>
      <w:r>
        <w:t>A</w:t>
      </w:r>
      <w:r w:rsidRPr="000B3903">
        <w:t>ctively engaged with visitors by providing directions and information about stores and services, showcasing a customer-focused mindset.</w:t>
      </w:r>
    </w:p>
    <w:p w14:paraId="50AB488D" w14:textId="5D1B03A6" w:rsidR="001427CC" w:rsidRDefault="001427CC" w:rsidP="00FC0403">
      <w:pPr>
        <w:pStyle w:val="ListParagraph"/>
        <w:numPr>
          <w:ilvl w:val="0"/>
          <w:numId w:val="22"/>
        </w:numPr>
      </w:pPr>
      <w:r>
        <w:t>W</w:t>
      </w:r>
      <w:r w:rsidRPr="001427CC">
        <w:t>orked closely with the management team to promptly report maintenance and repair needs, ensuring the upkeep of facilities.</w:t>
      </w:r>
    </w:p>
    <w:p w14:paraId="4698F84C" w14:textId="6E96FC7D" w:rsidR="00F815D0" w:rsidRDefault="00DB7685" w:rsidP="00FC0403">
      <w:pPr>
        <w:pStyle w:val="ListParagraph"/>
        <w:numPr>
          <w:ilvl w:val="0"/>
          <w:numId w:val="22"/>
        </w:numPr>
      </w:pPr>
      <w:r>
        <w:lastRenderedPageBreak/>
        <w:t>C</w:t>
      </w:r>
      <w:r w:rsidRPr="00DB7685">
        <w:t>ollaborated with fellow team members to efficiently complete cleaning tasks and uphold high cleanliness standards throughout the mall.</w:t>
      </w:r>
    </w:p>
    <w:p w14:paraId="78F06012" w14:textId="586F746B" w:rsidR="00883995" w:rsidRDefault="00DB7685" w:rsidP="00FC0403">
      <w:pPr>
        <w:pStyle w:val="ListParagraph"/>
        <w:numPr>
          <w:ilvl w:val="0"/>
          <w:numId w:val="22"/>
        </w:numPr>
      </w:pPr>
      <w:r>
        <w:t>Ad</w:t>
      </w:r>
      <w:r w:rsidRPr="00DB7685">
        <w:t>apted cleaning procedures to accommodate special events and peak shopping hours, contributing to a positive and inviting atmosphere.</w:t>
      </w:r>
    </w:p>
    <w:p w14:paraId="5C231189" w14:textId="2166A2A9" w:rsidR="004A757C" w:rsidRDefault="004A757C" w:rsidP="00FC0403">
      <w:pPr>
        <w:pStyle w:val="ListParagraph"/>
        <w:numPr>
          <w:ilvl w:val="0"/>
          <w:numId w:val="22"/>
        </w:numPr>
      </w:pPr>
      <w:r>
        <w:t>P</w:t>
      </w:r>
      <w:r w:rsidRPr="004A757C">
        <w:t xml:space="preserve">articipated in training sessions </w:t>
      </w:r>
      <w:r>
        <w:t>with S</w:t>
      </w:r>
      <w:r w:rsidR="008B2126">
        <w:t>CENTRE</w:t>
      </w:r>
      <w:r>
        <w:t xml:space="preserve"> G</w:t>
      </w:r>
      <w:r w:rsidR="008B2126">
        <w:t>ROUP</w:t>
      </w:r>
      <w:r>
        <w:t xml:space="preserve"> </w:t>
      </w:r>
      <w:r w:rsidRPr="004A757C">
        <w:t>to enhance cleaning techniques and safety protocols, contributing to a well-trained and efficient cleaning team.</w:t>
      </w:r>
    </w:p>
    <w:p w14:paraId="7EB96A09" w14:textId="6613891A" w:rsidR="00BE068B" w:rsidRDefault="000B3903" w:rsidP="00FC0403">
      <w:pPr>
        <w:pStyle w:val="ListParagraph"/>
        <w:numPr>
          <w:ilvl w:val="0"/>
          <w:numId w:val="22"/>
        </w:numPr>
      </w:pPr>
      <w:r>
        <w:t>D</w:t>
      </w:r>
      <w:r w:rsidRPr="000B3903">
        <w:t>emonstrated a strong work ethic and reliability by consistently fulfilling cleaning duties, even during busy periods.</w:t>
      </w:r>
    </w:p>
    <w:p w14:paraId="2C553173" w14:textId="72211C03" w:rsidR="00312F7E" w:rsidRPr="00565B06" w:rsidRDefault="00312F7E" w:rsidP="00312F7E">
      <w:pPr>
        <w:pStyle w:val="Heading2"/>
      </w:pPr>
      <w:r>
        <w:t>IT Internship</w:t>
      </w:r>
      <w:r w:rsidRPr="00565B06">
        <w:rPr>
          <w:lang w:val="en-GB" w:bidi="en-GB"/>
        </w:rPr>
        <w:t xml:space="preserve"> | </w:t>
      </w:r>
      <w:r>
        <w:rPr>
          <w:rStyle w:val="Emphasis"/>
        </w:rPr>
        <w:t>Agate IT, Parramatta</w:t>
      </w:r>
    </w:p>
    <w:p w14:paraId="5B56CAA3" w14:textId="1EEFD09C" w:rsidR="00312F7E" w:rsidRDefault="001F745F" w:rsidP="00312F7E">
      <w:pPr>
        <w:pStyle w:val="Heading3"/>
      </w:pPr>
      <w:proofErr w:type="gramStart"/>
      <w:r>
        <w:t>August</w:t>
      </w:r>
      <w:r w:rsidR="00312F7E">
        <w:t>,</w:t>
      </w:r>
      <w:proofErr w:type="gramEnd"/>
      <w:r w:rsidR="00312F7E">
        <w:t xml:space="preserve"> 202</w:t>
      </w:r>
      <w:r>
        <w:t>2</w:t>
      </w:r>
      <w:r w:rsidR="00312F7E" w:rsidRPr="00565B06">
        <w:rPr>
          <w:lang w:val="en-GB" w:bidi="en-GB"/>
        </w:rPr>
        <w:t xml:space="preserve"> – </w:t>
      </w:r>
      <w:r>
        <w:t>December,2022</w:t>
      </w:r>
    </w:p>
    <w:p w14:paraId="2BA8C275" w14:textId="05B83E66" w:rsidR="00312F7E" w:rsidRDefault="00A575C6" w:rsidP="00312F7E">
      <w:pPr>
        <w:pStyle w:val="ListParagraph"/>
        <w:numPr>
          <w:ilvl w:val="0"/>
          <w:numId w:val="21"/>
        </w:numPr>
      </w:pPr>
      <w:r w:rsidRPr="00A575C6">
        <w:t>Managing users on Office 365, Active Directory and Azure AD</w:t>
      </w:r>
    </w:p>
    <w:p w14:paraId="27B75AF5" w14:textId="613BF237" w:rsidR="00FC0403" w:rsidRDefault="00A575C6" w:rsidP="00312F7E">
      <w:pPr>
        <w:pStyle w:val="ListParagraph"/>
        <w:numPr>
          <w:ilvl w:val="0"/>
          <w:numId w:val="21"/>
        </w:numPr>
      </w:pPr>
      <w:r w:rsidRPr="00A575C6">
        <w:t>On-site work: Managed servers, set up servers, replaced network adapters with SPF+ modules for 10Gbps transmission rate, performed hard drive replacements.</w:t>
      </w:r>
    </w:p>
    <w:p w14:paraId="3378A0E2" w14:textId="780DF37E" w:rsidR="0026596B" w:rsidRPr="00565B06" w:rsidRDefault="00A575C6" w:rsidP="0026596B">
      <w:pPr>
        <w:pStyle w:val="ListParagraph"/>
        <w:numPr>
          <w:ilvl w:val="0"/>
          <w:numId w:val="21"/>
        </w:numPr>
      </w:pPr>
      <w:r>
        <w:t>W</w:t>
      </w:r>
      <w:r w:rsidRPr="00A575C6">
        <w:t xml:space="preserve">orked with various router and switch products such as Juniper SSG140, SSG550, </w:t>
      </w:r>
      <w:proofErr w:type="spellStart"/>
      <w:r w:rsidRPr="00A575C6">
        <w:t>TPLink</w:t>
      </w:r>
      <w:proofErr w:type="spellEnd"/>
      <w:r w:rsidRPr="00A575C6">
        <w:t>, HP, HPE, Dell.</w:t>
      </w:r>
    </w:p>
    <w:p w14:paraId="1275FEA6" w14:textId="71C41962" w:rsidR="005E088C" w:rsidRPr="00565B06" w:rsidRDefault="00EC580F" w:rsidP="00B47E1E">
      <w:pPr>
        <w:pStyle w:val="Heading2"/>
      </w:pPr>
      <w:r>
        <w:t>Customer Service</w:t>
      </w:r>
      <w:r w:rsidR="001B7AA8">
        <w:t xml:space="preserve"> &amp; Supervi</w:t>
      </w:r>
      <w:r w:rsidR="002C0E13">
        <w:t>sing</w:t>
      </w:r>
      <w:r w:rsidR="005E088C" w:rsidRPr="00565B06">
        <w:rPr>
          <w:lang w:val="en-GB" w:bidi="en-GB"/>
        </w:rPr>
        <w:t xml:space="preserve"> | </w:t>
      </w:r>
      <w:r>
        <w:rPr>
          <w:rStyle w:val="Emphasis"/>
        </w:rPr>
        <w:t>Cronulla Fruitland</w:t>
      </w:r>
      <w:r w:rsidR="00671FEE">
        <w:rPr>
          <w:rStyle w:val="Emphasis"/>
        </w:rPr>
        <w:t>, Cronulla</w:t>
      </w:r>
    </w:p>
    <w:p w14:paraId="53B6E0F9" w14:textId="124AA6F9" w:rsidR="005E088C" w:rsidRPr="00565B06" w:rsidRDefault="001B7AA8" w:rsidP="004F199F">
      <w:pPr>
        <w:pStyle w:val="Heading3"/>
      </w:pPr>
      <w:proofErr w:type="gramStart"/>
      <w:r>
        <w:t>February</w:t>
      </w:r>
      <w:r w:rsidR="00EC580F">
        <w:t>,</w:t>
      </w:r>
      <w:proofErr w:type="gramEnd"/>
      <w:r w:rsidR="00EC580F">
        <w:t xml:space="preserve"> 2020</w:t>
      </w:r>
      <w:r w:rsidR="005E088C" w:rsidRPr="00565B06">
        <w:rPr>
          <w:lang w:val="en-GB" w:bidi="en-GB"/>
        </w:rPr>
        <w:t xml:space="preserve"> – </w:t>
      </w:r>
      <w:r w:rsidR="00396943">
        <w:t>December</w:t>
      </w:r>
      <w:r w:rsidR="008A7045">
        <w:t>,202</w:t>
      </w:r>
      <w:r w:rsidR="00396943">
        <w:t>2</w:t>
      </w:r>
    </w:p>
    <w:p w14:paraId="29E192EA" w14:textId="24FD530A" w:rsidR="005E088C" w:rsidRDefault="001B7AA8" w:rsidP="00706F4C">
      <w:pPr>
        <w:pStyle w:val="ListParagraph"/>
        <w:numPr>
          <w:ilvl w:val="0"/>
          <w:numId w:val="22"/>
        </w:numPr>
      </w:pPr>
      <w:r>
        <w:t xml:space="preserve">Worked </w:t>
      </w:r>
      <w:r w:rsidR="002C0E13">
        <w:t xml:space="preserve">as </w:t>
      </w:r>
      <w:proofErr w:type="spellStart"/>
      <w:r w:rsidR="002C0E13">
        <w:t>all rounder</w:t>
      </w:r>
      <w:proofErr w:type="spellEnd"/>
      <w:r w:rsidR="002C0E13">
        <w:t xml:space="preserve"> and maintaining the each and </w:t>
      </w:r>
      <w:proofErr w:type="gramStart"/>
      <w:r w:rsidR="002C0E13">
        <w:t>every day</w:t>
      </w:r>
      <w:proofErr w:type="gramEnd"/>
      <w:r w:rsidR="002C0E13">
        <w:t xml:space="preserve"> workflow</w:t>
      </w:r>
      <w:r w:rsidR="00521B08">
        <w:t>.</w:t>
      </w:r>
    </w:p>
    <w:p w14:paraId="7A6CD60F" w14:textId="256767E6" w:rsidR="00706F4C" w:rsidRDefault="00706F4C" w:rsidP="00706F4C">
      <w:pPr>
        <w:pStyle w:val="ListParagraph"/>
        <w:numPr>
          <w:ilvl w:val="0"/>
          <w:numId w:val="22"/>
        </w:numPr>
      </w:pPr>
      <w:r>
        <w:t>Took product orders from customers,</w:t>
      </w:r>
      <w:r w:rsidR="00D40F91">
        <w:t xml:space="preserve"> preparing and collecting payments</w:t>
      </w:r>
      <w:r w:rsidR="00521B08">
        <w:t>.</w:t>
      </w:r>
    </w:p>
    <w:p w14:paraId="6B889308" w14:textId="0B099E0D" w:rsidR="00D40F91" w:rsidRDefault="00D40F91" w:rsidP="00706F4C">
      <w:pPr>
        <w:pStyle w:val="ListParagraph"/>
        <w:numPr>
          <w:ilvl w:val="0"/>
          <w:numId w:val="22"/>
        </w:numPr>
      </w:pPr>
      <w:r>
        <w:t>Worked front counter, back of the sales and every sector of the business</w:t>
      </w:r>
      <w:r w:rsidR="00521B08">
        <w:t>.</w:t>
      </w:r>
    </w:p>
    <w:p w14:paraId="43858375" w14:textId="264D26A8" w:rsidR="00521B08" w:rsidRDefault="00521B08" w:rsidP="00706F4C">
      <w:pPr>
        <w:pStyle w:val="ListParagraph"/>
        <w:numPr>
          <w:ilvl w:val="0"/>
          <w:numId w:val="22"/>
        </w:numPr>
      </w:pPr>
      <w:r>
        <w:t>Managing staff and directing them according to proper working instructions</w:t>
      </w:r>
    </w:p>
    <w:p w14:paraId="6DC79F08" w14:textId="78D0C5BB" w:rsidR="00D40F91" w:rsidRDefault="00D40F91" w:rsidP="00706F4C">
      <w:pPr>
        <w:pStyle w:val="ListParagraph"/>
        <w:numPr>
          <w:ilvl w:val="0"/>
          <w:numId w:val="22"/>
        </w:numPr>
      </w:pPr>
      <w:r>
        <w:t>Customer se</w:t>
      </w:r>
      <w:r w:rsidR="00A25ED5">
        <w:t>rvice and answering queries</w:t>
      </w:r>
      <w:r w:rsidR="00521B08">
        <w:t>.</w:t>
      </w:r>
    </w:p>
    <w:p w14:paraId="7ADF679E" w14:textId="160C55CA" w:rsidR="00A25ED5" w:rsidRDefault="00A25ED5" w:rsidP="00706F4C">
      <w:pPr>
        <w:pStyle w:val="ListParagraph"/>
        <w:numPr>
          <w:ilvl w:val="0"/>
          <w:numId w:val="22"/>
        </w:numPr>
      </w:pPr>
      <w:r>
        <w:t>Managing stock</w:t>
      </w:r>
      <w:r w:rsidR="002C0E13">
        <w:t xml:space="preserve"> in the </w:t>
      </w:r>
      <w:r w:rsidR="00B8692D">
        <w:t>cold room as per the facility regulation FIFO.</w:t>
      </w:r>
    </w:p>
    <w:p w14:paraId="35B34E09" w14:textId="3D08CD2F" w:rsidR="007C61ED" w:rsidRDefault="00521B08" w:rsidP="002418D8">
      <w:pPr>
        <w:pStyle w:val="ListParagraph"/>
        <w:numPr>
          <w:ilvl w:val="0"/>
          <w:numId w:val="22"/>
        </w:numPr>
      </w:pPr>
      <w:r>
        <w:t xml:space="preserve">Unloading truck and cold room management </w:t>
      </w:r>
      <w:r w:rsidR="00857867">
        <w:t>with respect to new and previous stock preventing the damage of the goods.</w:t>
      </w:r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233FD4" w:rsidRPr="00565B06" w14:paraId="2EE2DDD6" w14:textId="77777777" w:rsidTr="001C4C18">
        <w:tc>
          <w:tcPr>
            <w:tcW w:w="720" w:type="dxa"/>
            <w:tcMar>
              <w:right w:w="216" w:type="dxa"/>
            </w:tcMar>
            <w:vAlign w:val="bottom"/>
          </w:tcPr>
          <w:p w14:paraId="0762BA28" w14:textId="77777777" w:rsidR="00233FD4" w:rsidRPr="00565B06" w:rsidRDefault="00233FD4" w:rsidP="001C4C18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44CCE34B" wp14:editId="03388519">
                      <wp:extent cx="274320" cy="274320"/>
                      <wp:effectExtent l="0" t="0" r="0" b="0"/>
                      <wp:docPr id="6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F321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8C4FEB" w14:textId="77777777" w:rsidR="00233FD4" w:rsidRPr="00565B06" w:rsidRDefault="00000000" w:rsidP="001C4C18">
            <w:pPr>
              <w:pStyle w:val="Heading1"/>
            </w:pPr>
            <w:sdt>
              <w:sdtPr>
                <w:alias w:val="Skills:"/>
                <w:tag w:val="Skills:"/>
                <w:id w:val="1267499362"/>
                <w:placeholder>
                  <w:docPart w:val="6D9AD564A4C68A4BA95F38C83379B9A3"/>
                </w:placeholder>
                <w:temporary/>
                <w:showingPlcHdr/>
                <w15:appearance w15:val="hidden"/>
              </w:sdtPr>
              <w:sdtContent>
                <w:r w:rsidR="00233FD4" w:rsidRPr="00565B06">
                  <w:rPr>
                    <w:lang w:val="en-GB" w:bidi="en-GB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25"/>
        <w:gridCol w:w="4181"/>
      </w:tblGrid>
      <w:tr w:rsidR="00233FD4" w:rsidRPr="00565B06" w14:paraId="7DDDE5FC" w14:textId="77777777" w:rsidTr="001C4C18">
        <w:tc>
          <w:tcPr>
            <w:tcW w:w="4320" w:type="dxa"/>
          </w:tcPr>
          <w:p w14:paraId="551ACFC0" w14:textId="32FCF5BF" w:rsidR="00233FD4" w:rsidRDefault="007F4E77" w:rsidP="001C4C18">
            <w:pPr>
              <w:pStyle w:val="ListBullet"/>
              <w:spacing w:after="80"/>
            </w:pPr>
            <w:r>
              <w:t>Good and fluent</w:t>
            </w:r>
            <w:r w:rsidR="005F464C">
              <w:t xml:space="preserve"> communication </w:t>
            </w:r>
            <w:r>
              <w:t>skills</w:t>
            </w:r>
          </w:p>
          <w:p w14:paraId="00A0CFE5" w14:textId="1A48E1B7" w:rsidR="00233FD4" w:rsidRDefault="005F464C" w:rsidP="001C4C18">
            <w:pPr>
              <w:pStyle w:val="ListBullet"/>
              <w:spacing w:after="80"/>
            </w:pPr>
            <w:r>
              <w:t xml:space="preserve">Proactive and able to adapt </w:t>
            </w:r>
            <w:proofErr w:type="gramStart"/>
            <w:r>
              <w:t>quickly</w:t>
            </w:r>
            <w:proofErr w:type="gramEnd"/>
          </w:p>
          <w:p w14:paraId="3E2A4F60" w14:textId="6011D7FC" w:rsidR="005F464C" w:rsidRDefault="001E5B7C" w:rsidP="001C4C18">
            <w:pPr>
              <w:pStyle w:val="ListBullet"/>
              <w:spacing w:after="80"/>
            </w:pPr>
            <w:r>
              <w:t xml:space="preserve">Active listening and able to follow right </w:t>
            </w:r>
            <w:proofErr w:type="gramStart"/>
            <w:r>
              <w:t>instructions</w:t>
            </w:r>
            <w:proofErr w:type="gramEnd"/>
          </w:p>
          <w:p w14:paraId="60698924" w14:textId="77777777" w:rsidR="00233FD4" w:rsidRDefault="001E5B7C" w:rsidP="001E5B7C">
            <w:pPr>
              <w:pStyle w:val="ListBullet"/>
              <w:spacing w:after="80"/>
            </w:pPr>
            <w:r>
              <w:t>Familiar with technology required to use in the workplace.</w:t>
            </w:r>
          </w:p>
          <w:p w14:paraId="1F557C5F" w14:textId="7CF71848" w:rsidR="0026596B" w:rsidRPr="00565B06" w:rsidRDefault="0026596B" w:rsidP="001E5B7C">
            <w:pPr>
              <w:pStyle w:val="ListBullet"/>
              <w:spacing w:after="80"/>
            </w:pPr>
            <w:r>
              <w:t>Ability to work in fast paced environment.</w:t>
            </w:r>
          </w:p>
        </w:tc>
        <w:tc>
          <w:tcPr>
            <w:tcW w:w="4320" w:type="dxa"/>
            <w:tcMar>
              <w:left w:w="576" w:type="dxa"/>
            </w:tcMar>
          </w:tcPr>
          <w:p w14:paraId="2D9114C1" w14:textId="06CDBD27" w:rsidR="001E5B7C" w:rsidRDefault="007F4E77" w:rsidP="001E5B7C">
            <w:pPr>
              <w:pStyle w:val="ListBullet"/>
            </w:pPr>
            <w:r w:rsidRPr="007F4E77">
              <w:t>Fluent in English, Hindi, Nepali</w:t>
            </w:r>
            <w:r>
              <w:t xml:space="preserve"> Language.</w:t>
            </w:r>
          </w:p>
          <w:p w14:paraId="6DDADED0" w14:textId="7642CA5D" w:rsidR="00233FD4" w:rsidRDefault="00EA77A2" w:rsidP="001C4C18">
            <w:pPr>
              <w:pStyle w:val="ListBullet"/>
              <w:spacing w:after="80"/>
            </w:pPr>
            <w:r w:rsidRPr="00EA77A2">
              <w:t>Working knowledge of customer service/customer management</w:t>
            </w:r>
          </w:p>
          <w:p w14:paraId="00A2BA9E" w14:textId="2646BF1D" w:rsidR="00233FD4" w:rsidRPr="00565B06" w:rsidRDefault="00EA77A2" w:rsidP="00813ECA">
            <w:pPr>
              <w:pStyle w:val="ListBullet"/>
              <w:spacing w:after="80"/>
            </w:pPr>
            <w:r>
              <w:t>Able to interact and have a good conversation with any customer</w:t>
            </w:r>
          </w:p>
        </w:tc>
      </w:tr>
    </w:tbl>
    <w:p w14:paraId="4C013645" w14:textId="0A5B8B39" w:rsidR="00BE4A42" w:rsidRDefault="00BE4A42" w:rsidP="00BB33A5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7"/>
        <w:gridCol w:w="8295"/>
      </w:tblGrid>
      <w:tr w:rsidR="00DC5A21" w:rsidRPr="00565B06" w14:paraId="44CD125F" w14:textId="77777777" w:rsidTr="00AE62A5">
        <w:tc>
          <w:tcPr>
            <w:tcW w:w="720" w:type="dxa"/>
            <w:tcMar>
              <w:right w:w="216" w:type="dxa"/>
            </w:tcMar>
            <w:vAlign w:val="bottom"/>
          </w:tcPr>
          <w:p w14:paraId="6A07FAEA" w14:textId="77777777" w:rsidR="00DC5A21" w:rsidRPr="00565B06" w:rsidRDefault="00DC5A21" w:rsidP="00AE62A5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7F5D4D4A" wp14:editId="396AFFE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CDED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F31CE88" w14:textId="77777777" w:rsidR="00DC5A21" w:rsidRPr="00565B06" w:rsidRDefault="00000000" w:rsidP="00AE62A5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A3C70F6B6AA8EF40B3066B934A2CC07B"/>
                </w:placeholder>
                <w:temporary/>
                <w:showingPlcHdr/>
                <w15:appearance w15:val="hidden"/>
              </w:sdtPr>
              <w:sdtContent>
                <w:r w:rsidR="00DC5A21" w:rsidRPr="00565B06">
                  <w:rPr>
                    <w:lang w:val="en-GB" w:bidi="en-GB"/>
                  </w:rPr>
                  <w:t>Education</w:t>
                </w:r>
              </w:sdtContent>
            </w:sdt>
          </w:p>
        </w:tc>
      </w:tr>
    </w:tbl>
    <w:p w14:paraId="0A468D9F" w14:textId="77777777" w:rsidR="00DC5A21" w:rsidRPr="00565B06" w:rsidRDefault="00DC5A21" w:rsidP="00DC5A21">
      <w:pPr>
        <w:pStyle w:val="Heading2"/>
      </w:pPr>
      <w:r>
        <w:t>Bachelor of Information Technology</w:t>
      </w:r>
      <w:r w:rsidRPr="00565B06">
        <w:rPr>
          <w:lang w:val="en-GB" w:bidi="en-GB"/>
        </w:rPr>
        <w:t xml:space="preserve"> | </w:t>
      </w:r>
      <w:r>
        <w:rPr>
          <w:rStyle w:val="Emphasis"/>
        </w:rPr>
        <w:t>King’s Own Institute, Sydney</w:t>
      </w:r>
    </w:p>
    <w:p w14:paraId="4FB3CEB3" w14:textId="5FE3A196" w:rsidR="00DC5A21" w:rsidRPr="00565B06" w:rsidRDefault="00DC5A21" w:rsidP="00DC5A21">
      <w:pPr>
        <w:pStyle w:val="Heading3"/>
      </w:pPr>
      <w:r>
        <w:t>March,2021</w:t>
      </w:r>
      <w:r w:rsidRPr="00565B06">
        <w:rPr>
          <w:lang w:val="en-GB" w:bidi="en-GB"/>
        </w:rPr>
        <w:t xml:space="preserve"> – </w:t>
      </w:r>
      <w:proofErr w:type="gramStart"/>
      <w:r>
        <w:t>NOVEMBER</w:t>
      </w:r>
      <w:r w:rsidR="00EA77A2">
        <w:t>,</w:t>
      </w:r>
      <w:proofErr w:type="gramEnd"/>
      <w:r>
        <w:t xml:space="preserve"> 2022</w:t>
      </w:r>
    </w:p>
    <w:p w14:paraId="63802A6B" w14:textId="0EF6F3D0" w:rsidR="00DC5A21" w:rsidRPr="00565B06" w:rsidRDefault="0054041F" w:rsidP="00267D15">
      <w:pPr>
        <w:pStyle w:val="ListParagraph"/>
        <w:numPr>
          <w:ilvl w:val="0"/>
          <w:numId w:val="16"/>
        </w:numPr>
      </w:pPr>
      <w:r>
        <w:t>Graduated achieving</w:t>
      </w:r>
      <w:r w:rsidR="00DC5A21">
        <w:t xml:space="preserve"> High Distinction and the least achieved grade is Distinction</w:t>
      </w:r>
      <w:r w:rsidR="004D6CB9">
        <w:t xml:space="preserve"> </w:t>
      </w:r>
      <w:r w:rsidR="00086BEF">
        <w:t>awarding me the Academic Excellence Certificate</w:t>
      </w:r>
      <w:r w:rsidR="00DC5A21">
        <w:t xml:space="preserve"> </w:t>
      </w:r>
    </w:p>
    <w:p w14:paraId="46E83C03" w14:textId="77777777" w:rsidR="00DC5A21" w:rsidRPr="00565B06" w:rsidRDefault="00DC5A21" w:rsidP="00DC5A21">
      <w:pPr>
        <w:pStyle w:val="Heading2"/>
      </w:pPr>
      <w:r>
        <w:t>Bachelor of Networking</w:t>
      </w:r>
      <w:r w:rsidRPr="00565B06">
        <w:rPr>
          <w:lang w:val="en-GB" w:bidi="en-GB"/>
        </w:rPr>
        <w:t xml:space="preserve"> | </w:t>
      </w:r>
      <w:r>
        <w:rPr>
          <w:rStyle w:val="Emphasis"/>
        </w:rPr>
        <w:t>Melbourne Institute of Technology, Sydney</w:t>
      </w:r>
    </w:p>
    <w:p w14:paraId="56532391" w14:textId="77777777" w:rsidR="00DC5A21" w:rsidRPr="00565B06" w:rsidRDefault="00DC5A21" w:rsidP="00DC5A21">
      <w:pPr>
        <w:pStyle w:val="Heading3"/>
      </w:pPr>
      <w:r>
        <w:t>March,2020</w:t>
      </w:r>
      <w:r w:rsidRPr="00565B06">
        <w:rPr>
          <w:lang w:val="en-GB" w:bidi="en-GB"/>
        </w:rPr>
        <w:t xml:space="preserve"> – </w:t>
      </w:r>
      <w:r>
        <w:t>November,2020</w:t>
      </w:r>
    </w:p>
    <w:p w14:paraId="4E8861C5" w14:textId="78C0B2D8" w:rsidR="00DC5A21" w:rsidRDefault="00DC5A21" w:rsidP="00DC5A21">
      <w:pPr>
        <w:pStyle w:val="ListParagraph"/>
        <w:numPr>
          <w:ilvl w:val="0"/>
          <w:numId w:val="20"/>
        </w:numPr>
      </w:pPr>
      <w:r>
        <w:t xml:space="preserve">Completed two </w:t>
      </w:r>
      <w:proofErr w:type="gramStart"/>
      <w:r w:rsidR="00086BEF">
        <w:t>semester</w:t>
      </w:r>
      <w:proofErr w:type="gramEnd"/>
      <w:r>
        <w:t xml:space="preserve"> with Networking major.</w:t>
      </w:r>
    </w:p>
    <w:p w14:paraId="018C124E" w14:textId="338E6FCB" w:rsidR="00DC5A21" w:rsidRDefault="00DC5A21" w:rsidP="00267D15">
      <w:pPr>
        <w:pStyle w:val="ListParagraph"/>
        <w:numPr>
          <w:ilvl w:val="0"/>
          <w:numId w:val="20"/>
        </w:numPr>
      </w:pPr>
      <w:r>
        <w:t>Achieved Distinction and High Distinction in all subjects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1"/>
        <w:gridCol w:w="8291"/>
      </w:tblGrid>
      <w:tr w:rsidR="00260646" w:rsidRPr="00565B06" w14:paraId="5BDB197D" w14:textId="77777777" w:rsidTr="00EB012A">
        <w:tc>
          <w:tcPr>
            <w:tcW w:w="725" w:type="dxa"/>
            <w:tcMar>
              <w:right w:w="216" w:type="dxa"/>
            </w:tcMar>
            <w:vAlign w:val="bottom"/>
          </w:tcPr>
          <w:p w14:paraId="2151D2BF" w14:textId="77777777" w:rsidR="00260646" w:rsidRPr="00565B06" w:rsidRDefault="00260646" w:rsidP="00EB012A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4B8D16DA" wp14:editId="7EB298AF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BA35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i1OnxAAAId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B0EA4F4" w14:textId="0316179F" w:rsidR="00260646" w:rsidRPr="00565B06" w:rsidRDefault="00260646" w:rsidP="00EB012A">
            <w:pPr>
              <w:pStyle w:val="Heading1"/>
            </w:pPr>
            <w:r>
              <w:t>References</w:t>
            </w:r>
          </w:p>
        </w:tc>
      </w:tr>
    </w:tbl>
    <w:p w14:paraId="75FD8F30" w14:textId="463C6FB9" w:rsidR="00EA77A2" w:rsidRPr="00586045" w:rsidRDefault="008940B7" w:rsidP="00260646">
      <w:r>
        <w:t>Available upon Request</w:t>
      </w:r>
    </w:p>
    <w:sectPr w:rsidR="00EA77A2" w:rsidRPr="00586045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E84C" w14:textId="77777777" w:rsidR="001F7310" w:rsidRDefault="001F7310" w:rsidP="00F534FB">
      <w:pPr>
        <w:spacing w:after="0"/>
      </w:pPr>
      <w:r>
        <w:separator/>
      </w:r>
    </w:p>
  </w:endnote>
  <w:endnote w:type="continuationSeparator" w:id="0">
    <w:p w14:paraId="4A6E7630" w14:textId="77777777" w:rsidR="001F7310" w:rsidRDefault="001F731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323C7" w14:textId="77777777" w:rsidR="00056FE7" w:rsidRDefault="00056FE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316CE4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4657" w14:textId="77777777" w:rsidR="001F7310" w:rsidRDefault="001F7310" w:rsidP="00F534FB">
      <w:pPr>
        <w:spacing w:after="0"/>
      </w:pPr>
      <w:r>
        <w:separator/>
      </w:r>
    </w:p>
  </w:footnote>
  <w:footnote w:type="continuationSeparator" w:id="0">
    <w:p w14:paraId="7F9F4292" w14:textId="77777777" w:rsidR="001F7310" w:rsidRDefault="001F731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16EF" w14:textId="77777777" w:rsidR="005324B1" w:rsidRDefault="005324B1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298A3D" wp14:editId="00A9164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E90FB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783212"/>
    <w:multiLevelType w:val="hybridMultilevel"/>
    <w:tmpl w:val="4074F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12618"/>
    <w:multiLevelType w:val="hybridMultilevel"/>
    <w:tmpl w:val="4710A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0362"/>
    <w:multiLevelType w:val="hybridMultilevel"/>
    <w:tmpl w:val="F9CE0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13D29"/>
    <w:multiLevelType w:val="hybridMultilevel"/>
    <w:tmpl w:val="20CC8D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BCE14C7"/>
    <w:multiLevelType w:val="hybridMultilevel"/>
    <w:tmpl w:val="AF54B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C50C3"/>
    <w:multiLevelType w:val="hybridMultilevel"/>
    <w:tmpl w:val="4D2E57C2"/>
    <w:lvl w:ilvl="0" w:tplc="EFC04A0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AD61FD"/>
    <w:multiLevelType w:val="hybridMultilevel"/>
    <w:tmpl w:val="DA94154C"/>
    <w:lvl w:ilvl="0" w:tplc="EFC04A0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E7615"/>
    <w:multiLevelType w:val="hybridMultilevel"/>
    <w:tmpl w:val="8F28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495974">
    <w:abstractNumId w:val="9"/>
  </w:num>
  <w:num w:numId="2" w16cid:durableId="885220640">
    <w:abstractNumId w:val="9"/>
    <w:lvlOverride w:ilvl="0">
      <w:startOverride w:val="1"/>
    </w:lvlOverride>
  </w:num>
  <w:num w:numId="3" w16cid:durableId="1130200551">
    <w:abstractNumId w:val="10"/>
  </w:num>
  <w:num w:numId="4" w16cid:durableId="681664824">
    <w:abstractNumId w:val="16"/>
  </w:num>
  <w:num w:numId="5" w16cid:durableId="112142671">
    <w:abstractNumId w:val="8"/>
  </w:num>
  <w:num w:numId="6" w16cid:durableId="398793238">
    <w:abstractNumId w:val="7"/>
  </w:num>
  <w:num w:numId="7" w16cid:durableId="1466268505">
    <w:abstractNumId w:val="6"/>
  </w:num>
  <w:num w:numId="8" w16cid:durableId="1280528581">
    <w:abstractNumId w:val="5"/>
  </w:num>
  <w:num w:numId="9" w16cid:durableId="586962909">
    <w:abstractNumId w:val="4"/>
  </w:num>
  <w:num w:numId="10" w16cid:durableId="1758210648">
    <w:abstractNumId w:val="3"/>
  </w:num>
  <w:num w:numId="11" w16cid:durableId="998507560">
    <w:abstractNumId w:val="2"/>
  </w:num>
  <w:num w:numId="12" w16cid:durableId="433479918">
    <w:abstractNumId w:val="1"/>
  </w:num>
  <w:num w:numId="13" w16cid:durableId="1458915828">
    <w:abstractNumId w:val="0"/>
  </w:num>
  <w:num w:numId="14" w16cid:durableId="199630141">
    <w:abstractNumId w:val="15"/>
  </w:num>
  <w:num w:numId="15" w16cid:durableId="1534806725">
    <w:abstractNumId w:val="11"/>
  </w:num>
  <w:num w:numId="16" w16cid:durableId="237710889">
    <w:abstractNumId w:val="13"/>
  </w:num>
  <w:num w:numId="17" w16cid:durableId="109052380">
    <w:abstractNumId w:val="19"/>
  </w:num>
  <w:num w:numId="18" w16cid:durableId="1453011786">
    <w:abstractNumId w:val="20"/>
  </w:num>
  <w:num w:numId="19" w16cid:durableId="953751797">
    <w:abstractNumId w:val="17"/>
  </w:num>
  <w:num w:numId="20" w16cid:durableId="356545272">
    <w:abstractNumId w:val="21"/>
  </w:num>
  <w:num w:numId="21" w16cid:durableId="1451708805">
    <w:abstractNumId w:val="12"/>
  </w:num>
  <w:num w:numId="22" w16cid:durableId="1825196690">
    <w:abstractNumId w:val="14"/>
  </w:num>
  <w:num w:numId="23" w16cid:durableId="14690120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A5"/>
    <w:rsid w:val="00002750"/>
    <w:rsid w:val="00004D4E"/>
    <w:rsid w:val="00011895"/>
    <w:rsid w:val="00013818"/>
    <w:rsid w:val="00015C5D"/>
    <w:rsid w:val="00024730"/>
    <w:rsid w:val="000348ED"/>
    <w:rsid w:val="00036582"/>
    <w:rsid w:val="00040CF1"/>
    <w:rsid w:val="0004158B"/>
    <w:rsid w:val="00051DFD"/>
    <w:rsid w:val="00056FE7"/>
    <w:rsid w:val="000570FF"/>
    <w:rsid w:val="00057244"/>
    <w:rsid w:val="00061C1E"/>
    <w:rsid w:val="00064082"/>
    <w:rsid w:val="0006454B"/>
    <w:rsid w:val="00075B13"/>
    <w:rsid w:val="00082FE2"/>
    <w:rsid w:val="00086BEF"/>
    <w:rsid w:val="00092692"/>
    <w:rsid w:val="00096203"/>
    <w:rsid w:val="000A0229"/>
    <w:rsid w:val="000A0AFF"/>
    <w:rsid w:val="000A19D8"/>
    <w:rsid w:val="000B3903"/>
    <w:rsid w:val="000C4B5D"/>
    <w:rsid w:val="000D3D83"/>
    <w:rsid w:val="000E02DD"/>
    <w:rsid w:val="000E24AC"/>
    <w:rsid w:val="000E4A73"/>
    <w:rsid w:val="000F79EA"/>
    <w:rsid w:val="00111317"/>
    <w:rsid w:val="0011730C"/>
    <w:rsid w:val="0012514E"/>
    <w:rsid w:val="00134F92"/>
    <w:rsid w:val="00135065"/>
    <w:rsid w:val="00136851"/>
    <w:rsid w:val="00137DC1"/>
    <w:rsid w:val="001427CC"/>
    <w:rsid w:val="00143224"/>
    <w:rsid w:val="00145B33"/>
    <w:rsid w:val="001468F3"/>
    <w:rsid w:val="00152C3A"/>
    <w:rsid w:val="001539C4"/>
    <w:rsid w:val="00156C06"/>
    <w:rsid w:val="00162BEE"/>
    <w:rsid w:val="0016775D"/>
    <w:rsid w:val="00170BA5"/>
    <w:rsid w:val="00171E1B"/>
    <w:rsid w:val="00182F07"/>
    <w:rsid w:val="001858BD"/>
    <w:rsid w:val="00192573"/>
    <w:rsid w:val="00194A3D"/>
    <w:rsid w:val="00197261"/>
    <w:rsid w:val="001A2A99"/>
    <w:rsid w:val="001A609B"/>
    <w:rsid w:val="001A6641"/>
    <w:rsid w:val="001B0811"/>
    <w:rsid w:val="001B3B5F"/>
    <w:rsid w:val="001B720C"/>
    <w:rsid w:val="001B7AA8"/>
    <w:rsid w:val="001C0DEE"/>
    <w:rsid w:val="001C3957"/>
    <w:rsid w:val="001C46E5"/>
    <w:rsid w:val="001E08A4"/>
    <w:rsid w:val="001E5B7C"/>
    <w:rsid w:val="001F7310"/>
    <w:rsid w:val="001F745F"/>
    <w:rsid w:val="0020030E"/>
    <w:rsid w:val="002051FF"/>
    <w:rsid w:val="002052CB"/>
    <w:rsid w:val="00205B82"/>
    <w:rsid w:val="0020735F"/>
    <w:rsid w:val="002146F8"/>
    <w:rsid w:val="00215593"/>
    <w:rsid w:val="00217917"/>
    <w:rsid w:val="00226159"/>
    <w:rsid w:val="00233FD4"/>
    <w:rsid w:val="002372E8"/>
    <w:rsid w:val="0023768B"/>
    <w:rsid w:val="002418D8"/>
    <w:rsid w:val="0024192C"/>
    <w:rsid w:val="0025163F"/>
    <w:rsid w:val="00254330"/>
    <w:rsid w:val="00257610"/>
    <w:rsid w:val="00260646"/>
    <w:rsid w:val="00260F01"/>
    <w:rsid w:val="0026596B"/>
    <w:rsid w:val="00267D15"/>
    <w:rsid w:val="00275C94"/>
    <w:rsid w:val="00277638"/>
    <w:rsid w:val="0028164F"/>
    <w:rsid w:val="002823BE"/>
    <w:rsid w:val="0029550A"/>
    <w:rsid w:val="00296334"/>
    <w:rsid w:val="00297ED0"/>
    <w:rsid w:val="002A4EDA"/>
    <w:rsid w:val="002B01E3"/>
    <w:rsid w:val="002B3FC8"/>
    <w:rsid w:val="002B54A8"/>
    <w:rsid w:val="002C0E13"/>
    <w:rsid w:val="002C3078"/>
    <w:rsid w:val="002C4AF2"/>
    <w:rsid w:val="002C5441"/>
    <w:rsid w:val="002E4B86"/>
    <w:rsid w:val="002E5EB5"/>
    <w:rsid w:val="002F10E7"/>
    <w:rsid w:val="002F69E4"/>
    <w:rsid w:val="00300A98"/>
    <w:rsid w:val="003012AE"/>
    <w:rsid w:val="0030724A"/>
    <w:rsid w:val="00312F7E"/>
    <w:rsid w:val="00316CE4"/>
    <w:rsid w:val="00323C3F"/>
    <w:rsid w:val="003253A8"/>
    <w:rsid w:val="003279A4"/>
    <w:rsid w:val="00336055"/>
    <w:rsid w:val="00336BF5"/>
    <w:rsid w:val="00337114"/>
    <w:rsid w:val="00343C47"/>
    <w:rsid w:val="0035004C"/>
    <w:rsid w:val="003571C8"/>
    <w:rsid w:val="00364DB4"/>
    <w:rsid w:val="003661E6"/>
    <w:rsid w:val="00374FFC"/>
    <w:rsid w:val="00383057"/>
    <w:rsid w:val="00390204"/>
    <w:rsid w:val="00396943"/>
    <w:rsid w:val="0039703C"/>
    <w:rsid w:val="003974BB"/>
    <w:rsid w:val="003A091E"/>
    <w:rsid w:val="003B4F72"/>
    <w:rsid w:val="003E5D64"/>
    <w:rsid w:val="00402612"/>
    <w:rsid w:val="00403149"/>
    <w:rsid w:val="004037EF"/>
    <w:rsid w:val="00405BAD"/>
    <w:rsid w:val="004113D8"/>
    <w:rsid w:val="00416463"/>
    <w:rsid w:val="00423827"/>
    <w:rsid w:val="00432FBB"/>
    <w:rsid w:val="00437B8B"/>
    <w:rsid w:val="0044674C"/>
    <w:rsid w:val="00465113"/>
    <w:rsid w:val="004653F0"/>
    <w:rsid w:val="00467A17"/>
    <w:rsid w:val="00467F3F"/>
    <w:rsid w:val="00472681"/>
    <w:rsid w:val="004727C2"/>
    <w:rsid w:val="00476144"/>
    <w:rsid w:val="00480B63"/>
    <w:rsid w:val="00486268"/>
    <w:rsid w:val="004915EA"/>
    <w:rsid w:val="00495A02"/>
    <w:rsid w:val="004A4493"/>
    <w:rsid w:val="004A6F20"/>
    <w:rsid w:val="004A757C"/>
    <w:rsid w:val="004B6A2A"/>
    <w:rsid w:val="004C0172"/>
    <w:rsid w:val="004C1AF6"/>
    <w:rsid w:val="004C389B"/>
    <w:rsid w:val="004C5C49"/>
    <w:rsid w:val="004D0521"/>
    <w:rsid w:val="004D128F"/>
    <w:rsid w:val="004D1B5B"/>
    <w:rsid w:val="004D3EB1"/>
    <w:rsid w:val="004D465D"/>
    <w:rsid w:val="004D6ACD"/>
    <w:rsid w:val="004D6CB9"/>
    <w:rsid w:val="004E2794"/>
    <w:rsid w:val="004E77A5"/>
    <w:rsid w:val="004F1057"/>
    <w:rsid w:val="004F199F"/>
    <w:rsid w:val="005106C0"/>
    <w:rsid w:val="00521B08"/>
    <w:rsid w:val="005247B7"/>
    <w:rsid w:val="005324B1"/>
    <w:rsid w:val="005372FA"/>
    <w:rsid w:val="0054041F"/>
    <w:rsid w:val="0055037C"/>
    <w:rsid w:val="00556337"/>
    <w:rsid w:val="00556CA6"/>
    <w:rsid w:val="00556DD4"/>
    <w:rsid w:val="005611C3"/>
    <w:rsid w:val="00562422"/>
    <w:rsid w:val="00565B06"/>
    <w:rsid w:val="00574328"/>
    <w:rsid w:val="005747AC"/>
    <w:rsid w:val="00575C01"/>
    <w:rsid w:val="00580141"/>
    <w:rsid w:val="00581515"/>
    <w:rsid w:val="00582623"/>
    <w:rsid w:val="005826C2"/>
    <w:rsid w:val="00586045"/>
    <w:rsid w:val="0059085F"/>
    <w:rsid w:val="005A459B"/>
    <w:rsid w:val="005A74EC"/>
    <w:rsid w:val="005B1258"/>
    <w:rsid w:val="005B3D67"/>
    <w:rsid w:val="005B437C"/>
    <w:rsid w:val="005D0108"/>
    <w:rsid w:val="005E088C"/>
    <w:rsid w:val="005E6E43"/>
    <w:rsid w:val="005F4455"/>
    <w:rsid w:val="005F464C"/>
    <w:rsid w:val="005F514D"/>
    <w:rsid w:val="006104FF"/>
    <w:rsid w:val="00614B7C"/>
    <w:rsid w:val="0062239B"/>
    <w:rsid w:val="00625B8A"/>
    <w:rsid w:val="00627464"/>
    <w:rsid w:val="00637F64"/>
    <w:rsid w:val="00644D4E"/>
    <w:rsid w:val="00646D01"/>
    <w:rsid w:val="00663536"/>
    <w:rsid w:val="006648D4"/>
    <w:rsid w:val="00670F56"/>
    <w:rsid w:val="00671FEE"/>
    <w:rsid w:val="00672C4A"/>
    <w:rsid w:val="00673315"/>
    <w:rsid w:val="00673F18"/>
    <w:rsid w:val="00676CEB"/>
    <w:rsid w:val="00683A86"/>
    <w:rsid w:val="00683ECE"/>
    <w:rsid w:val="006867E5"/>
    <w:rsid w:val="0069300B"/>
    <w:rsid w:val="006A4C72"/>
    <w:rsid w:val="006A53F6"/>
    <w:rsid w:val="006C1FD7"/>
    <w:rsid w:val="006C3D81"/>
    <w:rsid w:val="006C6AB6"/>
    <w:rsid w:val="006D65F8"/>
    <w:rsid w:val="006F1767"/>
    <w:rsid w:val="006F4D23"/>
    <w:rsid w:val="00706F4C"/>
    <w:rsid w:val="007175B9"/>
    <w:rsid w:val="007215A9"/>
    <w:rsid w:val="007253E8"/>
    <w:rsid w:val="00734BDC"/>
    <w:rsid w:val="00735140"/>
    <w:rsid w:val="0073645E"/>
    <w:rsid w:val="007366E5"/>
    <w:rsid w:val="00745196"/>
    <w:rsid w:val="007504D3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1ED"/>
    <w:rsid w:val="007E0F32"/>
    <w:rsid w:val="007E2897"/>
    <w:rsid w:val="007E60A6"/>
    <w:rsid w:val="007E7052"/>
    <w:rsid w:val="007F4E77"/>
    <w:rsid w:val="007F71A4"/>
    <w:rsid w:val="008030EE"/>
    <w:rsid w:val="00812148"/>
    <w:rsid w:val="00813ECA"/>
    <w:rsid w:val="00814B43"/>
    <w:rsid w:val="00814FA5"/>
    <w:rsid w:val="008153B7"/>
    <w:rsid w:val="00821649"/>
    <w:rsid w:val="0083016A"/>
    <w:rsid w:val="00846AAE"/>
    <w:rsid w:val="00857867"/>
    <w:rsid w:val="00867081"/>
    <w:rsid w:val="008836BF"/>
    <w:rsid w:val="00883995"/>
    <w:rsid w:val="008940B7"/>
    <w:rsid w:val="008978E8"/>
    <w:rsid w:val="008A02C4"/>
    <w:rsid w:val="008A49A0"/>
    <w:rsid w:val="008A6538"/>
    <w:rsid w:val="008A7045"/>
    <w:rsid w:val="008B2126"/>
    <w:rsid w:val="008B65A6"/>
    <w:rsid w:val="008D4FC8"/>
    <w:rsid w:val="008D5A80"/>
    <w:rsid w:val="008D6153"/>
    <w:rsid w:val="008E4EBC"/>
    <w:rsid w:val="008E5483"/>
    <w:rsid w:val="008F4532"/>
    <w:rsid w:val="008F73B5"/>
    <w:rsid w:val="00905D3C"/>
    <w:rsid w:val="0090752F"/>
    <w:rsid w:val="009121C5"/>
    <w:rsid w:val="00933CCA"/>
    <w:rsid w:val="0093795C"/>
    <w:rsid w:val="009411E8"/>
    <w:rsid w:val="009501B1"/>
    <w:rsid w:val="00952C89"/>
    <w:rsid w:val="009540F4"/>
    <w:rsid w:val="00956B75"/>
    <w:rsid w:val="00981F9E"/>
    <w:rsid w:val="00986053"/>
    <w:rsid w:val="009918BB"/>
    <w:rsid w:val="009931F7"/>
    <w:rsid w:val="00994768"/>
    <w:rsid w:val="009A0ACF"/>
    <w:rsid w:val="009A3F4C"/>
    <w:rsid w:val="009A72A6"/>
    <w:rsid w:val="009B04F0"/>
    <w:rsid w:val="009B10E5"/>
    <w:rsid w:val="009B4952"/>
    <w:rsid w:val="009C63EE"/>
    <w:rsid w:val="009C6A77"/>
    <w:rsid w:val="009D0878"/>
    <w:rsid w:val="009D449D"/>
    <w:rsid w:val="009E62E6"/>
    <w:rsid w:val="009E65EC"/>
    <w:rsid w:val="009F09BB"/>
    <w:rsid w:val="009F2058"/>
    <w:rsid w:val="009F391D"/>
    <w:rsid w:val="009F63D2"/>
    <w:rsid w:val="00A1144C"/>
    <w:rsid w:val="00A1329C"/>
    <w:rsid w:val="00A25023"/>
    <w:rsid w:val="00A25ED5"/>
    <w:rsid w:val="00A2760D"/>
    <w:rsid w:val="00A33564"/>
    <w:rsid w:val="00A42CE4"/>
    <w:rsid w:val="00A56B81"/>
    <w:rsid w:val="00A575C6"/>
    <w:rsid w:val="00A6314E"/>
    <w:rsid w:val="00A70B3C"/>
    <w:rsid w:val="00A71599"/>
    <w:rsid w:val="00A77B4D"/>
    <w:rsid w:val="00A80365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27157"/>
    <w:rsid w:val="00B3094E"/>
    <w:rsid w:val="00B346B1"/>
    <w:rsid w:val="00B35AE7"/>
    <w:rsid w:val="00B47E1E"/>
    <w:rsid w:val="00B54661"/>
    <w:rsid w:val="00B55487"/>
    <w:rsid w:val="00B67553"/>
    <w:rsid w:val="00B763B5"/>
    <w:rsid w:val="00B8692D"/>
    <w:rsid w:val="00B90654"/>
    <w:rsid w:val="00B91175"/>
    <w:rsid w:val="00BA71B3"/>
    <w:rsid w:val="00BB312C"/>
    <w:rsid w:val="00BB33A5"/>
    <w:rsid w:val="00BB34BE"/>
    <w:rsid w:val="00BB4D17"/>
    <w:rsid w:val="00BC0E1A"/>
    <w:rsid w:val="00BC1472"/>
    <w:rsid w:val="00BD2DD6"/>
    <w:rsid w:val="00BD55EE"/>
    <w:rsid w:val="00BE068B"/>
    <w:rsid w:val="00BE4A42"/>
    <w:rsid w:val="00C0155C"/>
    <w:rsid w:val="00C136FB"/>
    <w:rsid w:val="00C24C52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4E38"/>
    <w:rsid w:val="00CB15C5"/>
    <w:rsid w:val="00CB3192"/>
    <w:rsid w:val="00CC1E5C"/>
    <w:rsid w:val="00CD1043"/>
    <w:rsid w:val="00CD2D0C"/>
    <w:rsid w:val="00CE2C76"/>
    <w:rsid w:val="00D046EF"/>
    <w:rsid w:val="00D22E33"/>
    <w:rsid w:val="00D35BBD"/>
    <w:rsid w:val="00D37FAD"/>
    <w:rsid w:val="00D40F91"/>
    <w:rsid w:val="00D5184A"/>
    <w:rsid w:val="00D5627D"/>
    <w:rsid w:val="00D6600D"/>
    <w:rsid w:val="00D70757"/>
    <w:rsid w:val="00D728D5"/>
    <w:rsid w:val="00D73C98"/>
    <w:rsid w:val="00D743AE"/>
    <w:rsid w:val="00D77483"/>
    <w:rsid w:val="00D7797C"/>
    <w:rsid w:val="00D83EA1"/>
    <w:rsid w:val="00D85CA4"/>
    <w:rsid w:val="00D8623E"/>
    <w:rsid w:val="00DB0B61"/>
    <w:rsid w:val="00DB2022"/>
    <w:rsid w:val="00DB7685"/>
    <w:rsid w:val="00DC5A2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5090"/>
    <w:rsid w:val="00E066EE"/>
    <w:rsid w:val="00E07D28"/>
    <w:rsid w:val="00E30CB9"/>
    <w:rsid w:val="00E3343E"/>
    <w:rsid w:val="00E379DC"/>
    <w:rsid w:val="00E43651"/>
    <w:rsid w:val="00E46808"/>
    <w:rsid w:val="00E5521B"/>
    <w:rsid w:val="00E61D86"/>
    <w:rsid w:val="00E61FB1"/>
    <w:rsid w:val="00E63862"/>
    <w:rsid w:val="00E665C1"/>
    <w:rsid w:val="00E72DA3"/>
    <w:rsid w:val="00E81221"/>
    <w:rsid w:val="00E93A33"/>
    <w:rsid w:val="00E97BD9"/>
    <w:rsid w:val="00EA4D7F"/>
    <w:rsid w:val="00EA77A2"/>
    <w:rsid w:val="00EC580F"/>
    <w:rsid w:val="00ED0014"/>
    <w:rsid w:val="00EE0848"/>
    <w:rsid w:val="00EE0EDB"/>
    <w:rsid w:val="00F02D82"/>
    <w:rsid w:val="00F03B1E"/>
    <w:rsid w:val="00F03F2C"/>
    <w:rsid w:val="00F04959"/>
    <w:rsid w:val="00F11DC5"/>
    <w:rsid w:val="00F1202D"/>
    <w:rsid w:val="00F169EF"/>
    <w:rsid w:val="00F217AB"/>
    <w:rsid w:val="00F277B7"/>
    <w:rsid w:val="00F35A06"/>
    <w:rsid w:val="00F435D3"/>
    <w:rsid w:val="00F46425"/>
    <w:rsid w:val="00F5078D"/>
    <w:rsid w:val="00F534FB"/>
    <w:rsid w:val="00F56232"/>
    <w:rsid w:val="00F56FFE"/>
    <w:rsid w:val="00F815D0"/>
    <w:rsid w:val="00F904FC"/>
    <w:rsid w:val="00F935BF"/>
    <w:rsid w:val="00F93E39"/>
    <w:rsid w:val="00F94EB5"/>
    <w:rsid w:val="00FA4359"/>
    <w:rsid w:val="00FA4C84"/>
    <w:rsid w:val="00FB0F18"/>
    <w:rsid w:val="00FB36E6"/>
    <w:rsid w:val="00FC0403"/>
    <w:rsid w:val="00FE18B2"/>
    <w:rsid w:val="00FE1E89"/>
    <w:rsid w:val="00FE7443"/>
    <w:rsid w:val="00FF421D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CE7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20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F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F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D0C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san/Library/Containers/com.microsoft.Word/Data/Library/Application%20Support/Microsoft/Office/16.0/DTS/Search/%7b411E6781-6716-494B-AFD6-576FD37D160D%7d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D5CD57D482C54BB066DD8C9EC47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F62CA-2292-F745-AEAD-BEC59DD759AB}"/>
      </w:docPartPr>
      <w:docPartBody>
        <w:p w:rsidR="00C90588" w:rsidRDefault="00C90588">
          <w:pPr>
            <w:pStyle w:val="FAD5CD57D482C54BB066DD8C9EC472CD"/>
          </w:pPr>
          <w:r w:rsidRPr="009D0878">
            <w:rPr>
              <w:lang w:val="en-GB" w:bidi="en-GB"/>
            </w:rPr>
            <w:t>Address</w:t>
          </w:r>
        </w:p>
      </w:docPartBody>
    </w:docPart>
    <w:docPart>
      <w:docPartPr>
        <w:name w:val="7023FD6E6D98FA4E99A9E9A11F88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C08-48D7-9745-B381-8090471C4168}"/>
      </w:docPartPr>
      <w:docPartBody>
        <w:p w:rsidR="00C90588" w:rsidRDefault="00C90588">
          <w:pPr>
            <w:pStyle w:val="7023FD6E6D98FA4E99A9E9A11F885F25"/>
          </w:pPr>
          <w:r w:rsidRPr="009D0878">
            <w:rPr>
              <w:lang w:val="en-GB" w:bidi="en-GB"/>
            </w:rPr>
            <w:t>Phone number</w:t>
          </w:r>
        </w:p>
      </w:docPartBody>
    </w:docPart>
    <w:docPart>
      <w:docPartPr>
        <w:name w:val="50261AF7DA7C0746B82F49238437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597A-8B5F-A140-8747-97EC50082403}"/>
      </w:docPartPr>
      <w:docPartBody>
        <w:p w:rsidR="00C90588" w:rsidRDefault="00C90588">
          <w:pPr>
            <w:pStyle w:val="50261AF7DA7C0746B82F492384379966"/>
          </w:pPr>
          <w:r w:rsidRPr="009D0878">
            <w:rPr>
              <w:lang w:val="en-GB" w:bidi="en-GB"/>
            </w:rPr>
            <w:t>Email address</w:t>
          </w:r>
        </w:p>
      </w:docPartBody>
    </w:docPart>
    <w:docPart>
      <w:docPartPr>
        <w:name w:val="E7677F6339A596489B7E134F5BEF5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7062-A36E-E745-ABDF-84FEF61E605F}"/>
      </w:docPartPr>
      <w:docPartBody>
        <w:p w:rsidR="00C90588" w:rsidRDefault="00C90588">
          <w:pPr>
            <w:pStyle w:val="E7677F6339A596489B7E134F5BEF57BA"/>
          </w:pPr>
          <w:r w:rsidRPr="00565B06">
            <w:rPr>
              <w:lang w:val="en-GB" w:bidi="en-GB"/>
            </w:rPr>
            <w:t>Experience</w:t>
          </w:r>
        </w:p>
      </w:docPartBody>
    </w:docPart>
    <w:docPart>
      <w:docPartPr>
        <w:name w:val="A3C70F6B6AA8EF40B3066B934A2CC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40F8-FC08-1D45-86F5-E594DF8ADA03}"/>
      </w:docPartPr>
      <w:docPartBody>
        <w:p w:rsidR="00643DD5" w:rsidRDefault="00AB5089" w:rsidP="00AB5089">
          <w:pPr>
            <w:pStyle w:val="A3C70F6B6AA8EF40B3066B934A2CC07B"/>
          </w:pPr>
          <w:r w:rsidRPr="00565B06">
            <w:rPr>
              <w:lang w:val="en-GB" w:bidi="en-GB"/>
            </w:rPr>
            <w:t>Education</w:t>
          </w:r>
        </w:p>
      </w:docPartBody>
    </w:docPart>
    <w:docPart>
      <w:docPartPr>
        <w:name w:val="6D9AD564A4C68A4BA95F38C83379B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4FB1C-0453-564E-8EF8-F83BC6FCC175}"/>
      </w:docPartPr>
      <w:docPartBody>
        <w:p w:rsidR="00637056" w:rsidRDefault="000265F5" w:rsidP="000265F5">
          <w:pPr>
            <w:pStyle w:val="6D9AD564A4C68A4BA95F38C83379B9A3"/>
          </w:pPr>
          <w:r w:rsidRPr="00565B06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3"/>
    <w:rsid w:val="00002B40"/>
    <w:rsid w:val="000265F5"/>
    <w:rsid w:val="00090990"/>
    <w:rsid w:val="00160930"/>
    <w:rsid w:val="00231D97"/>
    <w:rsid w:val="00587284"/>
    <w:rsid w:val="006321DA"/>
    <w:rsid w:val="00637056"/>
    <w:rsid w:val="00643DD5"/>
    <w:rsid w:val="00763DE3"/>
    <w:rsid w:val="007F06A4"/>
    <w:rsid w:val="008D6EE7"/>
    <w:rsid w:val="009908B4"/>
    <w:rsid w:val="00A61A02"/>
    <w:rsid w:val="00AB5089"/>
    <w:rsid w:val="00B8199B"/>
    <w:rsid w:val="00C90588"/>
    <w:rsid w:val="00CA7F0C"/>
    <w:rsid w:val="00EA1582"/>
    <w:rsid w:val="00F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D5CD57D482C54BB066DD8C9EC472CD">
    <w:name w:val="FAD5CD57D482C54BB066DD8C9EC472CD"/>
  </w:style>
  <w:style w:type="paragraph" w:customStyle="1" w:styleId="7023FD6E6D98FA4E99A9E9A11F885F25">
    <w:name w:val="7023FD6E6D98FA4E99A9E9A11F885F25"/>
  </w:style>
  <w:style w:type="paragraph" w:customStyle="1" w:styleId="50261AF7DA7C0746B82F492384379966">
    <w:name w:val="50261AF7DA7C0746B82F49238437996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7677F6339A596489B7E134F5BEF57BA">
    <w:name w:val="E7677F6339A596489B7E134F5BEF57BA"/>
  </w:style>
  <w:style w:type="paragraph" w:customStyle="1" w:styleId="A3C70F6B6AA8EF40B3066B934A2CC07B">
    <w:name w:val="A3C70F6B6AA8EF40B3066B934A2CC07B"/>
    <w:rsid w:val="00AB5089"/>
  </w:style>
  <w:style w:type="paragraph" w:customStyle="1" w:styleId="6D9AD564A4C68A4BA95F38C83379B9A3">
    <w:name w:val="6D9AD564A4C68A4BA95F38C83379B9A3"/>
    <w:rsid w:val="000265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Farrer, ACT</CompanyAddress>
  <CompanyPhone>0452594412</CompanyPhone>
  <CompanyFax/>
  <CompanyEmail>Susankhanal13@gmail.com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{411E6781-6716-494B-AFD6-576FD37D160D}tf16402487_win32.dotx</Template>
  <TotalTime>0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2023-12-08T07:28:00Z</dcterms:created>
  <dcterms:modified xsi:type="dcterms:W3CDTF">2023-12-08T07:28:00Z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